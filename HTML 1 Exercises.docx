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77777777" w:rsidR="00C41039" w:rsidRDefault="00C41039" w:rsidP="00C41039">
      <w:pPr>
        <w:pStyle w:val="Title"/>
      </w:pPr>
      <w:r>
        <w:t xml:space="preserve">HTML 1 Exercises </w:t>
      </w:r>
    </w:p>
    <w:p w14:paraId="54771E12" w14:textId="77777777" w:rsidR="00C41039" w:rsidRPr="00E97060" w:rsidRDefault="00C41039" w:rsidP="00C41039"/>
    <w:p w14:paraId="78C977D8" w14:textId="77777777" w:rsidR="00C41039" w:rsidRDefault="00C41039" w:rsidP="00C41039">
      <w:r>
        <w:t>In these series of in-class exercises, you will gradually build a website of your own. The website can be one of the following:</w:t>
      </w:r>
    </w:p>
    <w:p w14:paraId="64079B78" w14:textId="77777777" w:rsidR="00C41039" w:rsidRDefault="00C41039" w:rsidP="00C41039"/>
    <w:p w14:paraId="12E42A21" w14:textId="77777777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Personal blog website</w:t>
      </w:r>
    </w:p>
    <w:p w14:paraId="5630FE2B" w14:textId="77777777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website for a cause or campaign</w:t>
      </w:r>
    </w:p>
    <w:p w14:paraId="30938AB8" w14:textId="77777777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website for your business</w:t>
      </w:r>
    </w:p>
    <w:p w14:paraId="273D792E" w14:textId="77777777" w:rsidR="00C41039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website to educate people about a topic/</w:t>
      </w:r>
      <w:proofErr w:type="gramStart"/>
      <w:r>
        <w:t>hobby</w:t>
      </w:r>
      <w:proofErr w:type="gramEnd"/>
    </w:p>
    <w:p w14:paraId="7C5EA65C" w14:textId="77777777" w:rsidR="00C41039" w:rsidRPr="00E97060" w:rsidRDefault="00C41039" w:rsidP="00C41039">
      <w:pPr>
        <w:pStyle w:val="ListParagraph"/>
        <w:numPr>
          <w:ilvl w:val="0"/>
          <w:numId w:val="16"/>
        </w:numPr>
        <w:spacing w:line="240" w:lineRule="auto"/>
      </w:pPr>
      <w:r>
        <w:t>A website to gather resources of any type u like.</w:t>
      </w:r>
    </w:p>
    <w:p w14:paraId="562110A8" w14:textId="77777777" w:rsidR="00C41039" w:rsidRDefault="00C41039" w:rsidP="00C41039"/>
    <w:p w14:paraId="4D88D2F9" w14:textId="77777777" w:rsidR="00C41039" w:rsidRDefault="00C41039" w:rsidP="00C41039">
      <w:r>
        <w:t xml:space="preserve">Exercises descriptions tries to satisfy all ideas, but maybe some of them will be more tailored to personal blog, if </w:t>
      </w:r>
      <w:proofErr w:type="gramStart"/>
      <w:r>
        <w:t>so</w:t>
      </w:r>
      <w:proofErr w:type="gramEnd"/>
      <w:r>
        <w:t xml:space="preserve"> you are free to tweak the outcomes to fit your idea as long as they allow you to exercise the same set of learning outcomes. </w:t>
      </w:r>
    </w:p>
    <w:p w14:paraId="15128169" w14:textId="77777777" w:rsidR="00C41039" w:rsidRDefault="00C41039" w:rsidP="00C41039"/>
    <w:p w14:paraId="01FB62A7" w14:textId="77777777" w:rsidR="00C41039" w:rsidRPr="00E97060" w:rsidRDefault="00C41039" w:rsidP="00C41039">
      <w:r>
        <w:t xml:space="preserve">Note: When you are done with each exercise, commit and push your code to GitHub repository called (swe-363-231) under your GitHub page. </w:t>
      </w:r>
      <w:r w:rsidRPr="009D536A">
        <w:rPr>
          <w:i/>
          <w:iCs/>
        </w:rPr>
        <w:t>The first time you will need to create that repository.</w:t>
      </w:r>
    </w:p>
    <w:p w14:paraId="24045B6A" w14:textId="77777777" w:rsidR="00C41039" w:rsidRPr="00DE60D2" w:rsidRDefault="00C41039" w:rsidP="00C41039">
      <w:pPr>
        <w:pStyle w:val="Heading1"/>
        <w:rPr>
          <w:highlight w:val="yellow"/>
        </w:rPr>
      </w:pPr>
      <w:r w:rsidRPr="00DE60D2">
        <w:rPr>
          <w:highlight w:val="yellow"/>
        </w:rPr>
        <w:t>Exercise 1</w:t>
      </w:r>
    </w:p>
    <w:p w14:paraId="5633B492" w14:textId="77777777" w:rsidR="00C41039" w:rsidRDefault="00C41039" w:rsidP="00C41039">
      <w:r w:rsidRPr="00DE60D2">
        <w:rPr>
          <w:highlight w:val="yellow"/>
        </w:rPr>
        <w:t>Use HTML5 to create a document that contains the main page of your website idea. Make sure to include:</w:t>
      </w:r>
      <w:r>
        <w:t xml:space="preserve"> </w:t>
      </w:r>
    </w:p>
    <w:p w14:paraId="18A32553" w14:textId="77777777" w:rsidR="00C41039" w:rsidRPr="00F047BD" w:rsidRDefault="00C41039" w:rsidP="00C41039">
      <w:pPr>
        <w:pStyle w:val="ListParagraph"/>
        <w:numPr>
          <w:ilvl w:val="0"/>
          <w:numId w:val="15"/>
        </w:numPr>
        <w:spacing w:line="240" w:lineRule="auto"/>
        <w:rPr>
          <w:highlight w:val="yellow"/>
        </w:rPr>
      </w:pPr>
      <w:r w:rsidRPr="00F047BD">
        <w:rPr>
          <w:highlight w:val="yellow"/>
        </w:rPr>
        <w:t>Page title.</w:t>
      </w:r>
    </w:p>
    <w:p w14:paraId="45DBA44A" w14:textId="77777777" w:rsidR="00C41039" w:rsidRPr="00F047BD" w:rsidRDefault="00C41039" w:rsidP="00C41039">
      <w:pPr>
        <w:pStyle w:val="ListParagraph"/>
        <w:numPr>
          <w:ilvl w:val="0"/>
          <w:numId w:val="15"/>
        </w:numPr>
        <w:spacing w:line="240" w:lineRule="auto"/>
        <w:rPr>
          <w:highlight w:val="yellow"/>
        </w:rPr>
      </w:pPr>
      <w:r w:rsidRPr="00F047BD">
        <w:rPr>
          <w:highlight w:val="yellow"/>
        </w:rPr>
        <w:t>Main heading.</w:t>
      </w:r>
    </w:p>
    <w:p w14:paraId="163A7B22" w14:textId="77777777" w:rsidR="00C41039" w:rsidRPr="00F047BD" w:rsidRDefault="00C41039" w:rsidP="00C41039">
      <w:pPr>
        <w:pStyle w:val="ListParagraph"/>
        <w:numPr>
          <w:ilvl w:val="0"/>
          <w:numId w:val="15"/>
        </w:numPr>
        <w:spacing w:line="240" w:lineRule="auto"/>
        <w:rPr>
          <w:highlight w:val="yellow"/>
        </w:rPr>
      </w:pPr>
      <w:r w:rsidRPr="00F047BD">
        <w:rPr>
          <w:highlight w:val="yellow"/>
        </w:rPr>
        <w:t xml:space="preserve">Cover image </w:t>
      </w:r>
    </w:p>
    <w:p w14:paraId="5C928F6E" w14:textId="77777777" w:rsidR="00C41039" w:rsidRPr="00F047BD" w:rsidRDefault="00C41039" w:rsidP="00C41039">
      <w:pPr>
        <w:pStyle w:val="ListParagraph"/>
        <w:numPr>
          <w:ilvl w:val="0"/>
          <w:numId w:val="15"/>
        </w:numPr>
        <w:spacing w:line="240" w:lineRule="auto"/>
        <w:rPr>
          <w:highlight w:val="yellow"/>
        </w:rPr>
      </w:pPr>
      <w:r w:rsidRPr="00F047BD">
        <w:rPr>
          <w:highlight w:val="yellow"/>
        </w:rPr>
        <w:t>Brief about your website.</w:t>
      </w:r>
    </w:p>
    <w:p w14:paraId="7D95651F" w14:textId="77777777" w:rsidR="00C41039" w:rsidRPr="00DE60D2" w:rsidRDefault="00C41039" w:rsidP="00C41039">
      <w:pPr>
        <w:pStyle w:val="Heading1"/>
        <w:rPr>
          <w:highlight w:val="yellow"/>
        </w:rPr>
      </w:pPr>
      <w:r w:rsidRPr="00DE60D2">
        <w:rPr>
          <w:highlight w:val="yellow"/>
        </w:rPr>
        <w:t>Exercise 2</w:t>
      </w:r>
    </w:p>
    <w:p w14:paraId="67554142" w14:textId="77777777" w:rsidR="00C41039" w:rsidRDefault="00C41039" w:rsidP="00C41039">
      <w:r w:rsidRPr="00DE60D2">
        <w:rPr>
          <w:highlight w:val="yellow"/>
        </w:rPr>
        <w:t>Building on your previous project do the following:</w:t>
      </w:r>
      <w:r>
        <w:t xml:space="preserve"> </w:t>
      </w:r>
    </w:p>
    <w:p w14:paraId="4CB56980" w14:textId="77777777" w:rsidR="00C41039" w:rsidRPr="00F63B05" w:rsidRDefault="00C41039" w:rsidP="00C41039">
      <w:pPr>
        <w:pStyle w:val="ListParagraph"/>
        <w:numPr>
          <w:ilvl w:val="0"/>
          <w:numId w:val="15"/>
        </w:numPr>
        <w:spacing w:line="240" w:lineRule="auto"/>
        <w:rPr>
          <w:highlight w:val="yellow"/>
        </w:rPr>
      </w:pPr>
      <w:r w:rsidRPr="00F63B05">
        <w:rPr>
          <w:highlight w:val="yellow"/>
        </w:rPr>
        <w:t xml:space="preserve">Create 1 details pages that navigates users to an internal page using links. Don’t forget to add relevant content to </w:t>
      </w:r>
      <w:proofErr w:type="gramStart"/>
      <w:r w:rsidRPr="00F63B05">
        <w:rPr>
          <w:highlight w:val="yellow"/>
        </w:rPr>
        <w:t>those page</w:t>
      </w:r>
      <w:proofErr w:type="gramEnd"/>
      <w:r w:rsidRPr="00F63B05">
        <w:rPr>
          <w:highlight w:val="yellow"/>
        </w:rPr>
        <w:t xml:space="preserve">. </w:t>
      </w:r>
    </w:p>
    <w:p w14:paraId="669D3C3F" w14:textId="77777777" w:rsidR="00C41039" w:rsidRPr="00F63B05" w:rsidRDefault="00C41039" w:rsidP="00C41039">
      <w:pPr>
        <w:pStyle w:val="ListParagraph"/>
        <w:numPr>
          <w:ilvl w:val="0"/>
          <w:numId w:val="15"/>
        </w:numPr>
        <w:spacing w:line="240" w:lineRule="auto"/>
        <w:rPr>
          <w:highlight w:val="yellow"/>
        </w:rPr>
      </w:pPr>
      <w:r w:rsidRPr="00F63B05">
        <w:rPr>
          <w:highlight w:val="yellow"/>
        </w:rPr>
        <w:lastRenderedPageBreak/>
        <w:t xml:space="preserve">Create a </w:t>
      </w:r>
      <w:r w:rsidRPr="00F63B05">
        <w:rPr>
          <w:i/>
          <w:iCs/>
          <w:highlight w:val="yellow"/>
        </w:rPr>
        <w:t>Contact us</w:t>
      </w:r>
      <w:r w:rsidRPr="00F63B05">
        <w:rPr>
          <w:highlight w:val="yellow"/>
        </w:rPr>
        <w:t xml:space="preserve"> page with your contact info. Make sure to use the correct type of elements for each type of contact (email, number, </w:t>
      </w:r>
      <w:proofErr w:type="spellStart"/>
      <w:r w:rsidRPr="00F63B05">
        <w:rPr>
          <w:highlight w:val="yellow"/>
        </w:rPr>
        <w:t>etc</w:t>
      </w:r>
      <w:proofErr w:type="spellEnd"/>
      <w:r w:rsidRPr="00F63B05">
        <w:rPr>
          <w:highlight w:val="yellow"/>
        </w:rPr>
        <w:t>)</w:t>
      </w:r>
    </w:p>
    <w:p w14:paraId="391D3A8B" w14:textId="77777777" w:rsidR="00C41039" w:rsidRDefault="00C41039" w:rsidP="00C41039"/>
    <w:p w14:paraId="315BB16D" w14:textId="77777777" w:rsidR="00C41039" w:rsidRPr="00DE60D2" w:rsidRDefault="00C41039" w:rsidP="00C41039">
      <w:pPr>
        <w:pStyle w:val="Heading1"/>
        <w:rPr>
          <w:highlight w:val="yellow"/>
        </w:rPr>
      </w:pPr>
      <w:r w:rsidRPr="00DE60D2">
        <w:rPr>
          <w:highlight w:val="yellow"/>
        </w:rPr>
        <w:t>Exercise 3</w:t>
      </w:r>
    </w:p>
    <w:p w14:paraId="25B26EA7" w14:textId="77777777" w:rsidR="00C41039" w:rsidRDefault="00C41039" w:rsidP="00C41039">
      <w:r w:rsidRPr="00DE60D2">
        <w:rPr>
          <w:highlight w:val="yellow"/>
        </w:rPr>
        <w:t xml:space="preserve">In your </w:t>
      </w:r>
      <w:r w:rsidRPr="00DE60D2">
        <w:rPr>
          <w:i/>
          <w:iCs/>
          <w:highlight w:val="yellow"/>
        </w:rPr>
        <w:t>Contact Us</w:t>
      </w:r>
      <w:r w:rsidRPr="00DE60D2">
        <w:rPr>
          <w:highlight w:val="yellow"/>
        </w:rPr>
        <w:t xml:space="preserve"> web page, include a form that allow people to send a short text to your email. The form does not have to function now. Just show a confirmation page when someone clicks on the form.</w:t>
      </w:r>
      <w:r>
        <w:t xml:space="preserve"> </w:t>
      </w:r>
    </w:p>
    <w:p w14:paraId="494BBE28" w14:textId="77777777" w:rsidR="00C41039" w:rsidRDefault="00C41039" w:rsidP="00C41039"/>
    <w:p w14:paraId="79CAD4ED" w14:textId="77777777" w:rsidR="00C41039" w:rsidRDefault="00C41039" w:rsidP="00C41039">
      <w:pPr>
        <w:pStyle w:val="Heading1"/>
      </w:pPr>
      <w:r w:rsidRPr="00DE60D2">
        <w:rPr>
          <w:highlight w:val="yellow"/>
        </w:rPr>
        <w:t>Exercise 4</w:t>
      </w:r>
      <w:r>
        <w:t xml:space="preserve"> </w:t>
      </w:r>
    </w:p>
    <w:p w14:paraId="7557847A" w14:textId="77777777" w:rsidR="00C41039" w:rsidRDefault="00C41039" w:rsidP="00C41039">
      <w:r w:rsidRPr="00A662FA">
        <w:rPr>
          <w:highlight w:val="yellow"/>
        </w:rPr>
        <w:t xml:space="preserve">Based on your website idea, choose one of the comparable topics that you want to explain to people and create a 4x4 table to compare that topic. For </w:t>
      </w:r>
      <w:proofErr w:type="gramStart"/>
      <w:r w:rsidRPr="00A662FA">
        <w:rPr>
          <w:highlight w:val="yellow"/>
        </w:rPr>
        <w:t>example</w:t>
      </w:r>
      <w:proofErr w:type="gramEnd"/>
      <w:r w:rsidRPr="00A662FA">
        <w:rPr>
          <w:highlight w:val="yellow"/>
        </w:rPr>
        <w:t xml:space="preserve"> if you are building a personal blog you can make a table to compare your hobbies. See the table below for example.</w:t>
      </w:r>
    </w:p>
    <w:p w14:paraId="39822A3E" w14:textId="77777777" w:rsidR="00C41039" w:rsidRDefault="00C41039" w:rsidP="00C41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2346"/>
        <w:gridCol w:w="2378"/>
        <w:gridCol w:w="2188"/>
      </w:tblGrid>
      <w:tr w:rsidR="00C41039" w14:paraId="6D9D7741" w14:textId="77777777" w:rsidTr="00B26B14">
        <w:tc>
          <w:tcPr>
            <w:tcW w:w="2438" w:type="dxa"/>
          </w:tcPr>
          <w:p w14:paraId="519B51FB" w14:textId="77777777" w:rsidR="00C41039" w:rsidRPr="009D536A" w:rsidRDefault="00C41039" w:rsidP="00B26B14">
            <w:pPr>
              <w:rPr>
                <w:b/>
                <w:bCs/>
              </w:rPr>
            </w:pPr>
            <w:r w:rsidRPr="009D536A">
              <w:rPr>
                <w:b/>
                <w:bCs/>
              </w:rPr>
              <w:t>Hobby</w:t>
            </w:r>
          </w:p>
        </w:tc>
        <w:tc>
          <w:tcPr>
            <w:tcW w:w="2346" w:type="dxa"/>
          </w:tcPr>
          <w:p w14:paraId="4EA4F2A2" w14:textId="77777777" w:rsidR="00C41039" w:rsidRPr="009D536A" w:rsidRDefault="00C41039" w:rsidP="00B26B14">
            <w:pPr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2378" w:type="dxa"/>
          </w:tcPr>
          <w:p w14:paraId="28FD12A2" w14:textId="77777777" w:rsidR="00C41039" w:rsidRPr="009D536A" w:rsidRDefault="00C41039" w:rsidP="00B26B14">
            <w:pPr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2188" w:type="dxa"/>
          </w:tcPr>
          <w:p w14:paraId="0FC0AC44" w14:textId="77777777" w:rsidR="00C41039" w:rsidRDefault="00C41039" w:rsidP="00B26B14">
            <w:pPr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C41039" w14:paraId="199AA6ED" w14:textId="77777777" w:rsidTr="00B26B14">
        <w:tc>
          <w:tcPr>
            <w:tcW w:w="2438" w:type="dxa"/>
          </w:tcPr>
          <w:p w14:paraId="4CF4EE8D" w14:textId="77777777" w:rsidR="00C41039" w:rsidRDefault="00C41039" w:rsidP="00B26B14">
            <w:r>
              <w:t>Reading</w:t>
            </w:r>
          </w:p>
        </w:tc>
        <w:tc>
          <w:tcPr>
            <w:tcW w:w="2346" w:type="dxa"/>
          </w:tcPr>
          <w:p w14:paraId="6B706D76" w14:textId="77777777" w:rsidR="00C41039" w:rsidRDefault="00C41039" w:rsidP="00B26B14">
            <w:r>
              <w:t>#1</w:t>
            </w:r>
          </w:p>
        </w:tc>
        <w:tc>
          <w:tcPr>
            <w:tcW w:w="2378" w:type="dxa"/>
          </w:tcPr>
          <w:p w14:paraId="53244AB1" w14:textId="77777777" w:rsidR="00C41039" w:rsidRDefault="00C41039" w:rsidP="00B26B14">
            <w:r>
              <w:t>Every morning</w:t>
            </w:r>
          </w:p>
        </w:tc>
        <w:tc>
          <w:tcPr>
            <w:tcW w:w="2188" w:type="dxa"/>
          </w:tcPr>
          <w:p w14:paraId="325247D6" w14:textId="77777777" w:rsidR="00C41039" w:rsidRDefault="00C41039" w:rsidP="00B26B14">
            <w:r>
              <w:t>Tap into other people’s minds</w:t>
            </w:r>
          </w:p>
        </w:tc>
      </w:tr>
      <w:tr w:rsidR="00C41039" w14:paraId="0275C9A7" w14:textId="77777777" w:rsidTr="00B26B14">
        <w:tc>
          <w:tcPr>
            <w:tcW w:w="2438" w:type="dxa"/>
          </w:tcPr>
          <w:p w14:paraId="5D027ED4" w14:textId="77777777" w:rsidR="00C41039" w:rsidRDefault="00C41039" w:rsidP="00B26B14">
            <w:r>
              <w:t>Tennis</w:t>
            </w:r>
          </w:p>
        </w:tc>
        <w:tc>
          <w:tcPr>
            <w:tcW w:w="2346" w:type="dxa"/>
          </w:tcPr>
          <w:p w14:paraId="43C875B7" w14:textId="77777777" w:rsidR="00C41039" w:rsidRDefault="00C41039" w:rsidP="00B26B14">
            <w:r>
              <w:t>#2</w:t>
            </w:r>
          </w:p>
        </w:tc>
        <w:tc>
          <w:tcPr>
            <w:tcW w:w="2378" w:type="dxa"/>
          </w:tcPr>
          <w:p w14:paraId="7C58BA21" w14:textId="77777777" w:rsidR="00C41039" w:rsidRDefault="00C41039" w:rsidP="00B26B14">
            <w:r>
              <w:t xml:space="preserve">Saturdays </w:t>
            </w:r>
          </w:p>
        </w:tc>
        <w:tc>
          <w:tcPr>
            <w:tcW w:w="2188" w:type="dxa"/>
          </w:tcPr>
          <w:p w14:paraId="72E97D38" w14:textId="77777777" w:rsidR="00C41039" w:rsidRDefault="00C41039" w:rsidP="00B26B14">
            <w:r>
              <w:t>Stay in shape &amp; socialize</w:t>
            </w:r>
          </w:p>
        </w:tc>
      </w:tr>
      <w:tr w:rsidR="00C41039" w14:paraId="671B960A" w14:textId="77777777" w:rsidTr="00B26B14">
        <w:tc>
          <w:tcPr>
            <w:tcW w:w="2438" w:type="dxa"/>
          </w:tcPr>
          <w:p w14:paraId="7BC5CC54" w14:textId="77777777" w:rsidR="00C41039" w:rsidRDefault="00C41039" w:rsidP="00B26B14">
            <w:r>
              <w:t>Coding</w:t>
            </w:r>
          </w:p>
        </w:tc>
        <w:tc>
          <w:tcPr>
            <w:tcW w:w="2346" w:type="dxa"/>
          </w:tcPr>
          <w:p w14:paraId="6E3CA95A" w14:textId="77777777" w:rsidR="00C41039" w:rsidRDefault="00C41039" w:rsidP="00B26B14">
            <w:r>
              <w:t>#3</w:t>
            </w:r>
          </w:p>
        </w:tc>
        <w:tc>
          <w:tcPr>
            <w:tcW w:w="2378" w:type="dxa"/>
          </w:tcPr>
          <w:p w14:paraId="2839D5C3" w14:textId="77777777" w:rsidR="00C41039" w:rsidRDefault="00C41039" w:rsidP="00B26B14">
            <w:r>
              <w:t xml:space="preserve">Every night </w:t>
            </w:r>
          </w:p>
        </w:tc>
        <w:tc>
          <w:tcPr>
            <w:tcW w:w="2188" w:type="dxa"/>
          </w:tcPr>
          <w:p w14:paraId="4DCA5B40" w14:textId="77777777" w:rsidR="00C41039" w:rsidRDefault="00C41039" w:rsidP="00B26B14">
            <w:r>
              <w:t xml:space="preserve">Make amazing products </w:t>
            </w:r>
          </w:p>
        </w:tc>
      </w:tr>
    </w:tbl>
    <w:p w14:paraId="2857FE23" w14:textId="77777777" w:rsidR="00C41039" w:rsidRPr="00DE60D2" w:rsidRDefault="00C41039" w:rsidP="00C41039">
      <w:pPr>
        <w:pStyle w:val="Heading1"/>
        <w:rPr>
          <w:highlight w:val="yellow"/>
        </w:rPr>
      </w:pPr>
      <w:r w:rsidRPr="00DE60D2">
        <w:rPr>
          <w:highlight w:val="yellow"/>
        </w:rPr>
        <w:t>Exercise 5</w:t>
      </w:r>
    </w:p>
    <w:p w14:paraId="52BD4BE5" w14:textId="77777777" w:rsidR="00C41039" w:rsidRPr="00E97060" w:rsidRDefault="00C41039" w:rsidP="00C41039">
      <w:r w:rsidRPr="00DE60D2">
        <w:rPr>
          <w:highlight w:val="yellow"/>
        </w:rPr>
        <w:t>Create a &lt;meta&gt; tag for your website in the head section to add a description, keywords, and an author.</w:t>
      </w:r>
      <w:r>
        <w:t xml:space="preserve"> </w:t>
      </w:r>
    </w:p>
    <w:p w14:paraId="43157F76" w14:textId="77777777" w:rsidR="00C41039" w:rsidRDefault="00C41039" w:rsidP="00C41039"/>
    <w:p w14:paraId="2AC7A198" w14:textId="77777777" w:rsidR="00C41039" w:rsidRDefault="00C41039" w:rsidP="00C41039"/>
    <w:p w14:paraId="478F01E2" w14:textId="77777777" w:rsidR="00C41039" w:rsidRDefault="00C41039" w:rsidP="00C41039"/>
    <w:p w14:paraId="544827BF" w14:textId="77777777" w:rsidR="00C41039" w:rsidRDefault="00C41039" w:rsidP="00C41039"/>
    <w:p w14:paraId="6F29B2C2" w14:textId="77777777" w:rsidR="00C41039" w:rsidRDefault="00C41039" w:rsidP="00C41039"/>
    <w:p w14:paraId="2DBBBDA8" w14:textId="77777777" w:rsidR="00C41039" w:rsidRDefault="00C41039" w:rsidP="00C41039"/>
    <w:p w14:paraId="16678F34" w14:textId="77777777" w:rsidR="00C41039" w:rsidRPr="009D536A" w:rsidRDefault="00C41039" w:rsidP="00C41039"/>
    <w:p w14:paraId="1DED8812" w14:textId="77777777" w:rsidR="006F47C3" w:rsidRPr="00C41039" w:rsidRDefault="006F47C3" w:rsidP="00C41039"/>
    <w:sectPr w:rsidR="006F47C3" w:rsidRPr="00C4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 Pro Display">
    <w:altName w:val="Segoe UI Symbol"/>
    <w:panose1 w:val="020B0604020202020204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8"/>
  </w:num>
  <w:num w:numId="2" w16cid:durableId="313073970">
    <w:abstractNumId w:val="9"/>
  </w:num>
  <w:num w:numId="3" w16cid:durableId="2084986427">
    <w:abstractNumId w:val="14"/>
  </w:num>
  <w:num w:numId="4" w16cid:durableId="206458317">
    <w:abstractNumId w:val="11"/>
  </w:num>
  <w:num w:numId="5" w16cid:durableId="2115321803">
    <w:abstractNumId w:val="0"/>
  </w:num>
  <w:num w:numId="6" w16cid:durableId="1164663278">
    <w:abstractNumId w:val="10"/>
  </w:num>
  <w:num w:numId="7" w16cid:durableId="1589004563">
    <w:abstractNumId w:val="3"/>
  </w:num>
  <w:num w:numId="8" w16cid:durableId="1212159194">
    <w:abstractNumId w:val="4"/>
  </w:num>
  <w:num w:numId="9" w16cid:durableId="29961883">
    <w:abstractNumId w:val="12"/>
  </w:num>
  <w:num w:numId="10" w16cid:durableId="736705553">
    <w:abstractNumId w:val="1"/>
  </w:num>
  <w:num w:numId="11" w16cid:durableId="1820729955">
    <w:abstractNumId w:val="15"/>
  </w:num>
  <w:num w:numId="12" w16cid:durableId="397823180">
    <w:abstractNumId w:val="5"/>
  </w:num>
  <w:num w:numId="13" w16cid:durableId="96490102">
    <w:abstractNumId w:val="7"/>
  </w:num>
  <w:num w:numId="14" w16cid:durableId="1652633912">
    <w:abstractNumId w:val="6"/>
  </w:num>
  <w:num w:numId="15" w16cid:durableId="1234318820">
    <w:abstractNumId w:val="2"/>
  </w:num>
  <w:num w:numId="16" w16cid:durableId="435246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B078A"/>
    <w:rsid w:val="000D5EC8"/>
    <w:rsid w:val="001125DA"/>
    <w:rsid w:val="00141878"/>
    <w:rsid w:val="0014370B"/>
    <w:rsid w:val="00175C36"/>
    <w:rsid w:val="00177969"/>
    <w:rsid w:val="00190D4D"/>
    <w:rsid w:val="001963A4"/>
    <w:rsid w:val="001D48CE"/>
    <w:rsid w:val="001F3CFF"/>
    <w:rsid w:val="00292BCA"/>
    <w:rsid w:val="002F431B"/>
    <w:rsid w:val="00302BE1"/>
    <w:rsid w:val="00347A5B"/>
    <w:rsid w:val="00380960"/>
    <w:rsid w:val="003B0ACA"/>
    <w:rsid w:val="00436ECA"/>
    <w:rsid w:val="004D0BA1"/>
    <w:rsid w:val="00516544"/>
    <w:rsid w:val="00596691"/>
    <w:rsid w:val="005B61FB"/>
    <w:rsid w:val="00632B64"/>
    <w:rsid w:val="00655D5C"/>
    <w:rsid w:val="00690806"/>
    <w:rsid w:val="006971F0"/>
    <w:rsid w:val="006F47C3"/>
    <w:rsid w:val="00771124"/>
    <w:rsid w:val="007714E0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9190E"/>
    <w:rsid w:val="009E01EF"/>
    <w:rsid w:val="009F6CDB"/>
    <w:rsid w:val="00A01F7E"/>
    <w:rsid w:val="00A25CD2"/>
    <w:rsid w:val="00A25DB1"/>
    <w:rsid w:val="00A5095C"/>
    <w:rsid w:val="00A662FA"/>
    <w:rsid w:val="00AA0EF4"/>
    <w:rsid w:val="00AD7C43"/>
    <w:rsid w:val="00AE7CF9"/>
    <w:rsid w:val="00B65991"/>
    <w:rsid w:val="00B821EE"/>
    <w:rsid w:val="00BD53E3"/>
    <w:rsid w:val="00BE4E01"/>
    <w:rsid w:val="00BE5C0E"/>
    <w:rsid w:val="00C163FE"/>
    <w:rsid w:val="00C41039"/>
    <w:rsid w:val="00C422CB"/>
    <w:rsid w:val="00C958C9"/>
    <w:rsid w:val="00CB5250"/>
    <w:rsid w:val="00CE5C95"/>
    <w:rsid w:val="00CE64EE"/>
    <w:rsid w:val="00D06974"/>
    <w:rsid w:val="00DC0C6E"/>
    <w:rsid w:val="00DD5503"/>
    <w:rsid w:val="00DE60D2"/>
    <w:rsid w:val="00DF37B9"/>
    <w:rsid w:val="00E7326D"/>
    <w:rsid w:val="00F047BD"/>
    <w:rsid w:val="00F1642A"/>
    <w:rsid w:val="00F40C08"/>
    <w:rsid w:val="00F63B05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15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MOHAMMED SHARAF ALJOUDI</cp:lastModifiedBy>
  <cp:revision>3</cp:revision>
  <cp:lastPrinted>2023-08-27T06:46:00Z</cp:lastPrinted>
  <dcterms:created xsi:type="dcterms:W3CDTF">2023-09-03T04:32:00Z</dcterms:created>
  <dcterms:modified xsi:type="dcterms:W3CDTF">2023-09-09T15:02:00Z</dcterms:modified>
</cp:coreProperties>
</file>